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5B3959" w14:paraId="38133AE5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6AFEDC97" w14:textId="77777777" w:rsidR="00523479" w:rsidRPr="00906BEE" w:rsidRDefault="00912227" w:rsidP="00523479">
            <w:pPr>
              <w:pStyle w:val="Initials"/>
            </w:pPr>
            <w:sdt>
              <w:sdtPr>
                <w:alias w:val="Your initials:"/>
                <w:tag w:val="Your initials:"/>
                <w:id w:val="1294946935"/>
                <w:placeholder>
                  <w:docPart w:val="405449018C084DB08AB919C188A2D035"/>
                </w:placeholder>
                <w:temporary/>
                <w:showingPlcHdr/>
                <w15:appearance w15:val="hidden"/>
              </w:sdtPr>
              <w:sdtEndPr/>
              <w:sdtContent>
                <w:r w:rsidR="00772919">
                  <w:t>YN</w:t>
                </w:r>
              </w:sdtContent>
            </w:sdt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9D954F2" wp14:editId="219CCC64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5A2FFBC6" id="Group 1" o:spid="_x0000_s1026" alt="&quot;&quot;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14:paraId="4E616D96" w14:textId="7B20842A" w:rsidR="00A50939" w:rsidRPr="002A5C43" w:rsidRDefault="005B3959" w:rsidP="007569C1">
            <w:pPr>
              <w:pStyle w:val="Heading3"/>
              <w:rPr>
                <w:lang w:val="ru-RU"/>
              </w:rPr>
            </w:pPr>
            <w:r>
              <w:rPr>
                <w:lang w:val="ru-RU"/>
              </w:rPr>
              <w:t>Цели</w:t>
            </w:r>
          </w:p>
          <w:p w14:paraId="033E8673" w14:textId="5928FBEC" w:rsidR="002C2CDD" w:rsidRPr="002A5C43" w:rsidRDefault="002A5C43" w:rsidP="002A5C43">
            <w:pPr>
              <w:rPr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Получение стабильного среднего заработка, желательно на постоянной работе</w:t>
            </w:r>
          </w:p>
          <w:p w14:paraId="10B889A0" w14:textId="6B7BFF4F" w:rsidR="002C2CDD" w:rsidRPr="002A5C43" w:rsidRDefault="005B3959" w:rsidP="007569C1">
            <w:pPr>
              <w:pStyle w:val="Heading3"/>
              <w:rPr>
                <w:lang w:val="ru-RU"/>
              </w:rPr>
            </w:pPr>
            <w:r>
              <w:rPr>
                <w:lang w:val="ru-RU"/>
              </w:rPr>
              <w:t>Навыки</w:t>
            </w:r>
          </w:p>
          <w:p w14:paraId="12847A2D" w14:textId="4B72992A" w:rsidR="00741125" w:rsidRPr="002A5C43" w:rsidRDefault="002A5C43" w:rsidP="00741125">
            <w:pPr>
              <w:rPr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Языки</w:t>
            </w:r>
            <w:r w:rsidRPr="002A5C43">
              <w:rPr>
                <w:rFonts w:ascii="Calibri" w:hAnsi="Calibri" w:cs="Calibri"/>
                <w:lang w:val="ru-RU"/>
              </w:rPr>
              <w:t xml:space="preserve"> (</w:t>
            </w:r>
            <w:r>
              <w:rPr>
                <w:rFonts w:ascii="Calibri" w:hAnsi="Calibri" w:cs="Calibri"/>
                <w:lang w:val="ru-RU"/>
              </w:rPr>
              <w:t>в</w:t>
            </w:r>
            <w:r w:rsidRPr="002A5C43">
              <w:rPr>
                <w:rFonts w:ascii="Calibri" w:hAnsi="Calibri" w:cs="Calibri"/>
                <w:lang w:val="ru-RU"/>
              </w:rPr>
              <w:t xml:space="preserve"> </w:t>
            </w:r>
            <w:r>
              <w:rPr>
                <w:rFonts w:ascii="Calibri" w:hAnsi="Calibri" w:cs="Calibri"/>
                <w:lang w:val="ru-RU"/>
              </w:rPr>
              <w:t>убывающем порядке уровня владения)</w:t>
            </w:r>
            <w:r w:rsidRPr="002A5C43">
              <w:rPr>
                <w:rFonts w:ascii="Calibri" w:hAnsi="Calibri" w:cs="Calibri"/>
                <w:lang w:val="ru-RU"/>
              </w:rPr>
              <w:t xml:space="preserve">: </w:t>
            </w:r>
            <w:r>
              <w:rPr>
                <w:rFonts w:ascii="Calibri" w:hAnsi="Calibri" w:cs="Calibri"/>
              </w:rPr>
              <w:t>C</w:t>
            </w:r>
            <w:r w:rsidRPr="002A5C43">
              <w:rPr>
                <w:rFonts w:ascii="Calibri" w:hAnsi="Calibri" w:cs="Calibri"/>
                <w:lang w:val="ru-RU"/>
              </w:rPr>
              <w:t xml:space="preserve">#, </w:t>
            </w:r>
            <w:r>
              <w:rPr>
                <w:rFonts w:ascii="Calibri" w:hAnsi="Calibri" w:cs="Calibri"/>
              </w:rPr>
              <w:t>C</w:t>
            </w:r>
            <w:r w:rsidRPr="002A5C43">
              <w:rPr>
                <w:rFonts w:ascii="Calibri" w:hAnsi="Calibri" w:cs="Calibri"/>
                <w:lang w:val="ru-RU"/>
              </w:rPr>
              <w:t xml:space="preserve">, </w:t>
            </w:r>
            <w:r>
              <w:rPr>
                <w:rFonts w:ascii="Calibri" w:hAnsi="Calibri" w:cs="Calibri"/>
              </w:rPr>
              <w:t>C</w:t>
            </w:r>
            <w:r w:rsidRPr="002A5C43">
              <w:rPr>
                <w:rFonts w:ascii="Calibri" w:hAnsi="Calibri" w:cs="Calibri"/>
                <w:lang w:val="ru-RU"/>
              </w:rPr>
              <w:t xml:space="preserve">++, </w:t>
            </w:r>
            <w:r>
              <w:rPr>
                <w:rFonts w:ascii="Calibri" w:hAnsi="Calibri" w:cs="Calibri"/>
              </w:rPr>
              <w:t>Scilab</w:t>
            </w:r>
            <w:r w:rsidRPr="002A5C43">
              <w:rPr>
                <w:rFonts w:ascii="Calibri" w:hAnsi="Calibri" w:cs="Calibri"/>
                <w:lang w:val="ru-RU"/>
              </w:rPr>
              <w:t xml:space="preserve">, </w:t>
            </w:r>
            <w:r>
              <w:rPr>
                <w:rFonts w:ascii="Calibri" w:hAnsi="Calibri" w:cs="Calibri"/>
              </w:rPr>
              <w:t>SQL</w:t>
            </w:r>
            <w:r w:rsidRPr="002A5C43">
              <w:rPr>
                <w:rFonts w:ascii="Calibri" w:hAnsi="Calibri" w:cs="Calibri"/>
                <w:lang w:val="ru-RU"/>
              </w:rPr>
              <w:t xml:space="preserve">, </w:t>
            </w:r>
            <w:r>
              <w:rPr>
                <w:rFonts w:ascii="Calibri" w:hAnsi="Calibri" w:cs="Calibri"/>
              </w:rPr>
              <w:t>Python</w:t>
            </w:r>
            <w:r w:rsidRPr="002A5C43">
              <w:rPr>
                <w:rFonts w:ascii="Calibri" w:hAnsi="Calibri" w:cs="Calibri"/>
                <w:lang w:val="ru-RU"/>
              </w:rPr>
              <w:t xml:space="preserve">, </w:t>
            </w:r>
            <w:r>
              <w:rPr>
                <w:rFonts w:ascii="Calibri" w:hAnsi="Calibri" w:cs="Calibri"/>
              </w:rPr>
              <w:t>HTML</w:t>
            </w:r>
            <w:r w:rsidRPr="002A5C43">
              <w:rPr>
                <w:rFonts w:ascii="Calibri" w:hAnsi="Calibri" w:cs="Calibri"/>
                <w:lang w:val="ru-RU"/>
              </w:rPr>
              <w:t xml:space="preserve">, </w:t>
            </w:r>
            <w:r>
              <w:rPr>
                <w:rFonts w:ascii="Calibri" w:hAnsi="Calibri" w:cs="Calibri"/>
              </w:rPr>
              <w:t>JavaScript</w:t>
            </w:r>
            <w:r w:rsidRPr="002A5C43">
              <w:rPr>
                <w:rFonts w:ascii="Calibri" w:hAnsi="Calibri" w:cs="Calibri"/>
                <w:lang w:val="ru-RU"/>
              </w:rPr>
              <w:t xml:space="preserve">, </w:t>
            </w:r>
            <w:r>
              <w:rPr>
                <w:rFonts w:ascii="Calibri" w:hAnsi="Calibri" w:cs="Calibri"/>
              </w:rPr>
              <w:t>CSS</w:t>
            </w:r>
            <w:r w:rsidRPr="002A5C43">
              <w:rPr>
                <w:rFonts w:ascii="Calibri" w:hAnsi="Calibri" w:cs="Calibri"/>
                <w:lang w:val="ru-RU"/>
              </w:rPr>
              <w:t xml:space="preserve">, </w:t>
            </w:r>
            <w:r>
              <w:rPr>
                <w:rFonts w:ascii="Calibri" w:hAnsi="Calibri" w:cs="Calibri"/>
              </w:rPr>
              <w:t>PHP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5B3959" w14:paraId="64C66998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7F4FB98E" w14:textId="29A7FDC2" w:rsidR="00C612DA" w:rsidRPr="00906BEE" w:rsidRDefault="00912227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53A8BC35962642C5A9C39D02B7E0BBB1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5B3959">
                        <w:rPr>
                          <w:lang w:val="ru-RU"/>
                        </w:rPr>
                        <w:t>Алексей</w:t>
                      </w:r>
                      <w:r w:rsidR="005B3959" w:rsidRPr="005B3959">
                        <w:t xml:space="preserve"> </w:t>
                      </w:r>
                      <w:r w:rsidR="005B3959">
                        <w:rPr>
                          <w:lang w:val="ru-RU"/>
                        </w:rPr>
                        <w:t>Гурьянов</w:t>
                      </w:r>
                    </w:sdtContent>
                  </w:sdt>
                </w:p>
                <w:p w14:paraId="308E790B" w14:textId="02D3AC35" w:rsidR="00906BEE" w:rsidRPr="005B3959" w:rsidRDefault="00912227" w:rsidP="00906BEE">
                  <w:pPr>
                    <w:pStyle w:val="Heading2"/>
                    <w:outlineLvl w:val="1"/>
                    <w:rPr>
                      <w:lang w:val="ru-RU"/>
                    </w:rPr>
                  </w:pPr>
                  <w:sdt>
                    <w:sdtPr>
                      <w:rPr>
                        <w:lang w:val="ru-RU"/>
                      </w:rPr>
                      <w:alias w:val="Enter Profession or Industry:"/>
                      <w:tag w:val="Enter Profession or Industry:"/>
                      <w:id w:val="-223601802"/>
                      <w:placeholder>
                        <w:docPart w:val="5ACC15A4DCBB48668A38B82FF6435532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5B3959" w:rsidRPr="005B3959">
                        <w:rPr>
                          <w:lang w:val="ru-RU"/>
                        </w:rPr>
                        <w:t>Разработчик прикладных и</w:t>
                      </w:r>
                      <w:r w:rsidR="005B3959">
                        <w:rPr>
                          <w:lang w:val="ru-RU"/>
                        </w:rPr>
                        <w:br/>
                      </w:r>
                      <w:r w:rsidR="005B3959" w:rsidRPr="005B3959">
                        <w:rPr>
                          <w:lang w:val="ru-RU"/>
                        </w:rPr>
                        <w:t>настольных приложений</w:t>
                      </w:r>
                    </w:sdtContent>
                  </w:sdt>
                  <w:r w:rsidR="007D6458" w:rsidRPr="005B3959">
                    <w:rPr>
                      <w:lang w:val="ru-RU"/>
                    </w:rPr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-760060136"/>
                      <w:placeholder>
                        <w:docPart w:val="26F1F3D87B09459EAE03A50721D2F428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5B3959">
                        <w:rPr>
                          <w:lang w:val="ru-RU"/>
                        </w:rPr>
                        <w:t>Студент</w:t>
                      </w:r>
                    </w:sdtContent>
                  </w:sdt>
                </w:p>
              </w:tc>
            </w:tr>
          </w:tbl>
          <w:p w14:paraId="2ACDDAD1" w14:textId="42D418C3" w:rsidR="002C2CDD" w:rsidRPr="00906BEE" w:rsidRDefault="005B3959" w:rsidP="007569C1">
            <w:pPr>
              <w:pStyle w:val="Heading3"/>
            </w:pPr>
            <w:r>
              <w:rPr>
                <w:lang w:val="ru-RU"/>
              </w:rPr>
              <w:t>Опыт</w:t>
            </w:r>
          </w:p>
          <w:p w14:paraId="36503B4C" w14:textId="6AB8E814" w:rsidR="002C2CDD" w:rsidRPr="005B3959" w:rsidRDefault="005B3959" w:rsidP="007569C1">
            <w:pPr>
              <w:pStyle w:val="Heading4"/>
              <w:rPr>
                <w:lang w:val="ru-RU"/>
              </w:rPr>
            </w:pPr>
            <w:r>
              <w:rPr>
                <w:lang w:val="ru-RU"/>
              </w:rPr>
              <w:t>Слушатель</w:t>
            </w:r>
            <w:r w:rsidR="002C2CDD" w:rsidRPr="005B3959">
              <w:rPr>
                <w:lang w:val="ru-RU"/>
              </w:rPr>
              <w:t xml:space="preserve"> • </w:t>
            </w:r>
            <w:r>
              <w:rPr>
                <w:lang w:val="ru-RU"/>
              </w:rPr>
              <w:t>Медиасофт</w:t>
            </w:r>
            <w:r w:rsidR="002C2CDD" w:rsidRPr="005B3959">
              <w:rPr>
                <w:lang w:val="ru-RU"/>
              </w:rPr>
              <w:t xml:space="preserve"> • </w:t>
            </w:r>
            <w:r>
              <w:rPr>
                <w:lang w:val="ru-RU"/>
              </w:rPr>
              <w:t>2021-2022</w:t>
            </w:r>
          </w:p>
          <w:p w14:paraId="3EFFB55E" w14:textId="113F6F4E" w:rsidR="002C2CDD" w:rsidRPr="00997E49" w:rsidRDefault="005B3959" w:rsidP="007569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Летняя университетская практика</w:t>
            </w:r>
            <w:r w:rsidR="00997E49">
              <w:rPr>
                <w:rFonts w:ascii="Calibri" w:hAnsi="Calibri" w:cs="Calibri"/>
              </w:rPr>
              <w:t>:</w:t>
            </w:r>
          </w:p>
          <w:p w14:paraId="3705DF7B" w14:textId="2D17A702" w:rsidR="005B3959" w:rsidRDefault="005B3959" w:rsidP="007569C1">
            <w:pPr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2021 г. – Тестирование</w:t>
            </w:r>
          </w:p>
          <w:p w14:paraId="3C3490C1" w14:textId="6618CF28" w:rsidR="005B3959" w:rsidRPr="005B3959" w:rsidRDefault="005B3959" w:rsidP="007569C1">
            <w:pPr>
              <w:rPr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 xml:space="preserve">2022 г. – Разработка на </w:t>
            </w:r>
            <w:r>
              <w:rPr>
                <w:rFonts w:ascii="Calibri" w:hAnsi="Calibri" w:cs="Calibri"/>
              </w:rPr>
              <w:t>JavaScript</w:t>
            </w:r>
          </w:p>
          <w:p w14:paraId="5F27B9F9" w14:textId="40B6EDA6" w:rsidR="002C2CDD" w:rsidRPr="005B3959" w:rsidRDefault="005B3959" w:rsidP="007569C1">
            <w:pPr>
              <w:pStyle w:val="Heading3"/>
              <w:rPr>
                <w:lang w:val="ru-RU"/>
              </w:rPr>
            </w:pPr>
            <w:r>
              <w:rPr>
                <w:lang w:val="ru-RU"/>
              </w:rPr>
              <w:t>Образование</w:t>
            </w:r>
          </w:p>
          <w:p w14:paraId="12167A80" w14:textId="0706C5CE" w:rsidR="002C2CDD" w:rsidRPr="005B3959" w:rsidRDefault="005B3959" w:rsidP="007569C1">
            <w:pPr>
              <w:pStyle w:val="Heading4"/>
              <w:rPr>
                <w:lang w:val="ru-RU"/>
              </w:rPr>
            </w:pPr>
            <w:r>
              <w:rPr>
                <w:lang w:val="ru-RU"/>
              </w:rPr>
              <w:t>Высшее, Бакалавриат</w:t>
            </w:r>
            <w:r w:rsidR="002C2CDD" w:rsidRPr="005B3959">
              <w:rPr>
                <w:lang w:val="ru-RU"/>
              </w:rPr>
              <w:t xml:space="preserve"> • </w:t>
            </w:r>
            <w:r w:rsidR="002A5C43">
              <w:t>2019-</w:t>
            </w:r>
            <w:r>
              <w:rPr>
                <w:lang w:val="ru-RU"/>
              </w:rPr>
              <w:t>2023</w:t>
            </w:r>
            <w:r w:rsidR="002C2CDD" w:rsidRPr="005B3959">
              <w:rPr>
                <w:lang w:val="ru-RU"/>
              </w:rPr>
              <w:t xml:space="preserve"> • </w:t>
            </w:r>
            <w:r>
              <w:rPr>
                <w:lang w:val="ru-RU"/>
              </w:rPr>
              <w:t>УлГТУ</w:t>
            </w:r>
          </w:p>
          <w:p w14:paraId="03662957" w14:textId="5DD853A5" w:rsidR="002C2CDD" w:rsidRDefault="002A5C43" w:rsidP="007569C1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Курсовые работы:</w:t>
            </w:r>
          </w:p>
          <w:p w14:paraId="4F0DCDD0" w14:textId="58C85FBF" w:rsidR="002A5C43" w:rsidRDefault="002A5C43" w:rsidP="007569C1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 курс – Основы программирования, Компьютерная графика</w:t>
            </w:r>
          </w:p>
          <w:p w14:paraId="1A0DF7CF" w14:textId="7208181B" w:rsidR="002A5C43" w:rsidRDefault="002A5C43" w:rsidP="007569C1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2 курс – Алгоритмы и структуры данных, Базы данных</w:t>
            </w:r>
          </w:p>
          <w:p w14:paraId="3B91B540" w14:textId="586121B6" w:rsidR="002A5C43" w:rsidRPr="005B3959" w:rsidRDefault="002A5C43" w:rsidP="007569C1">
            <w:pPr>
              <w:rPr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3 курс – Моделирование информационных систем, </w:t>
            </w:r>
            <w:r w:rsidRPr="002A5C43">
              <w:rPr>
                <w:rFonts w:ascii="Times New Roman" w:hAnsi="Times New Roman" w:hint="cs"/>
                <w:lang w:val="ru-RU"/>
              </w:rPr>
              <w:t>Методы</w:t>
            </w:r>
            <w:r w:rsidRPr="002A5C43">
              <w:rPr>
                <w:rFonts w:ascii="Times New Roman" w:hAnsi="Times New Roman"/>
                <w:lang w:val="ru-RU"/>
              </w:rPr>
              <w:t xml:space="preserve"> </w:t>
            </w:r>
            <w:r w:rsidRPr="002A5C43">
              <w:rPr>
                <w:rFonts w:ascii="Times New Roman" w:hAnsi="Times New Roman" w:hint="cs"/>
                <w:lang w:val="ru-RU"/>
              </w:rPr>
              <w:t>и</w:t>
            </w:r>
            <w:r w:rsidRPr="002A5C43">
              <w:rPr>
                <w:rFonts w:ascii="Times New Roman" w:hAnsi="Times New Roman"/>
                <w:lang w:val="ru-RU"/>
              </w:rPr>
              <w:t xml:space="preserve"> </w:t>
            </w:r>
            <w:r w:rsidRPr="002A5C43">
              <w:rPr>
                <w:rFonts w:ascii="Times New Roman" w:hAnsi="Times New Roman" w:hint="cs"/>
                <w:lang w:val="ru-RU"/>
              </w:rPr>
              <w:t>средства</w:t>
            </w:r>
            <w:r w:rsidRPr="002A5C43">
              <w:rPr>
                <w:rFonts w:ascii="Times New Roman" w:hAnsi="Times New Roman"/>
                <w:lang w:val="ru-RU"/>
              </w:rPr>
              <w:t xml:space="preserve"> </w:t>
            </w:r>
            <w:r w:rsidRPr="002A5C43">
              <w:rPr>
                <w:rFonts w:ascii="Times New Roman" w:hAnsi="Times New Roman" w:hint="cs"/>
                <w:lang w:val="ru-RU"/>
              </w:rPr>
              <w:t>проектирования</w:t>
            </w:r>
            <w:r w:rsidRPr="002A5C43">
              <w:rPr>
                <w:rFonts w:ascii="Times New Roman" w:hAnsi="Times New Roman"/>
                <w:lang w:val="ru-RU"/>
              </w:rPr>
              <w:t xml:space="preserve"> </w:t>
            </w:r>
            <w:r w:rsidRPr="002A5C43">
              <w:rPr>
                <w:rFonts w:ascii="Times New Roman" w:hAnsi="Times New Roman" w:hint="cs"/>
                <w:lang w:val="ru-RU"/>
              </w:rPr>
              <w:t>ИСиТ</w:t>
            </w:r>
          </w:p>
          <w:p w14:paraId="6CBA6D05" w14:textId="1275F289" w:rsidR="005B3959" w:rsidRPr="005B3959" w:rsidRDefault="005B3959" w:rsidP="005B3959">
            <w:pPr>
              <w:pStyle w:val="Heading4"/>
              <w:rPr>
                <w:lang w:val="ru-RU"/>
              </w:rPr>
            </w:pPr>
            <w:r>
              <w:rPr>
                <w:lang w:val="ru-RU"/>
              </w:rPr>
              <w:t xml:space="preserve">Высшее, </w:t>
            </w:r>
            <w:r>
              <w:rPr>
                <w:lang w:val="ru-RU"/>
              </w:rPr>
              <w:t>Магистратура</w:t>
            </w:r>
            <w:r w:rsidRPr="005B3959">
              <w:rPr>
                <w:lang w:val="ru-RU"/>
              </w:rPr>
              <w:t xml:space="preserve"> • </w:t>
            </w:r>
            <w:r w:rsidR="002A5C43">
              <w:t>2023-</w:t>
            </w:r>
            <w:r>
              <w:rPr>
                <w:lang w:val="ru-RU"/>
              </w:rPr>
              <w:t>202</w:t>
            </w:r>
            <w:r>
              <w:rPr>
                <w:lang w:val="ru-RU"/>
              </w:rPr>
              <w:t>5</w:t>
            </w:r>
            <w:r w:rsidRPr="005B3959">
              <w:rPr>
                <w:lang w:val="ru-RU"/>
              </w:rPr>
              <w:t xml:space="preserve"> • </w:t>
            </w:r>
            <w:r>
              <w:rPr>
                <w:lang w:val="ru-RU"/>
              </w:rPr>
              <w:t>УлГТУ</w:t>
            </w:r>
          </w:p>
          <w:p w14:paraId="44B6E8F1" w14:textId="0BD19A98" w:rsidR="00741125" w:rsidRPr="005B3959" w:rsidRDefault="005B3959" w:rsidP="00741125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???</w:t>
            </w:r>
          </w:p>
        </w:tc>
      </w:tr>
    </w:tbl>
    <w:p w14:paraId="54C738C2" w14:textId="77777777" w:rsidR="00C62C50" w:rsidRPr="005B3959" w:rsidRDefault="00C62C50" w:rsidP="00E22E87">
      <w:pPr>
        <w:pStyle w:val="NoSpacing"/>
        <w:rPr>
          <w:lang w:val="ru-RU"/>
        </w:rPr>
      </w:pPr>
    </w:p>
    <w:sectPr w:rsidR="00C62C50" w:rsidRPr="005B3959" w:rsidSect="00EF7CC9">
      <w:headerReference w:type="default" r:id="rId7"/>
      <w:footerReference w:type="default" r:id="rId8"/>
      <w:footerReference w:type="firs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F821F" w14:textId="77777777" w:rsidR="00912227" w:rsidRDefault="00912227" w:rsidP="00713050">
      <w:pPr>
        <w:spacing w:line="240" w:lineRule="auto"/>
      </w:pPr>
      <w:r>
        <w:separator/>
      </w:r>
    </w:p>
  </w:endnote>
  <w:endnote w:type="continuationSeparator" w:id="0">
    <w:p w14:paraId="19D9A06D" w14:textId="77777777" w:rsidR="00912227" w:rsidRDefault="00912227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20F552DB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59D59FD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2202C1DF" wp14:editId="5ED44082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002DB3E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0920B43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FBB936C" wp14:editId="2A1341B2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7099B28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DC6E6B4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FCC0AA1" wp14:editId="11C08879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7C3665E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28D474E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2405676" wp14:editId="1941B1CE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8D8E29F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74C99558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E785506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962D398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F5C5759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48F9EBD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734541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0DA3345B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564FFE1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84EE383" wp14:editId="557ACA7E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6EF5CCB" id="Group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sYZM4SYIAAAXOQAADgAAAAAAAAAAAAAAAAAuAgAAZHJzL2Uyb0RvYy54bWxQSwEC&#10;LQAUAAYACAAAACEAaEcb0NgAAAADAQAADwAAAAAAAAAAAAAAAACACgAAZHJzL2Rvd25yZXYueG1s&#10;UEsFBgAAAAAEAAQA8wAAAIU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EB94118" w14:textId="40ED7D59"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402EDD7" w14:textId="4C92ADFC"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F6B2CD1" w14:textId="2C5D0F5F" w:rsidR="00217980" w:rsidRDefault="005B3959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92375CC" wp14:editId="306AD51F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A05532D" id="Group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2BsNBEAAK5dAAAOAAAAZHJzL2Uyb0RvYy54bWzsXE1vI7kRvQfIf2joGCBrkf1trGcRzH4g&#10;wGYzwDrIuS3JlhBZrUia8Ux+fV4VyRbp7SKJ2SA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BLD2BsNBEAAK5d&#10;AAAOAAAAAAAAAAAAAAAAAC4CAABkcnMvZTJvRG9jLnhtbFBLAQItABQABgAIAAAAIQBoRxvQ2AAA&#10;AAMBAAAPAAAAAAAAAAAAAAAAAI4TAABkcnMvZG93bnJldi54bWxQSwUGAAAAAAQABADzAAAAkxQA&#10;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1CEF9DBE" w14:textId="77777777" w:rsidTr="006D76B1">
      <w:sdt>
        <w:sdtPr>
          <w:id w:val="206994694"/>
          <w:placeholder>
            <w:docPart w:val="FAFB79F8258F409D8C0E96212278BF08"/>
          </w:placeholder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491C4626" w14:textId="77777777" w:rsidR="00811117" w:rsidRPr="00CA3DF1" w:rsidRDefault="00B76A83" w:rsidP="003C5528">
              <w:pPr>
                <w:pStyle w:val="Footer"/>
              </w:pPr>
              <w:r>
                <w:t>Email</w:t>
              </w:r>
            </w:p>
          </w:tc>
        </w:sdtContent>
      </w:sdt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CBBF765" w14:textId="5DC26BE3" w:rsidR="00811117" w:rsidRPr="00C2098A" w:rsidRDefault="00811117" w:rsidP="00217980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20EC47F" w14:textId="794E3781" w:rsidR="00811117" w:rsidRPr="00C2098A" w:rsidRDefault="00811117" w:rsidP="00217980">
          <w:pPr>
            <w:pStyle w:val="Footer"/>
          </w:pPr>
        </w:p>
      </w:tc>
      <w:sdt>
        <w:sdtPr>
          <w:id w:val="1734046813"/>
          <w:temporary/>
          <w:showingPlcHdr/>
          <w15:appearance w15:val="hidden"/>
        </w:sdtPr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7B94F7B4" w14:textId="79AFD883" w:rsidR="00811117" w:rsidRPr="00C2098A" w:rsidRDefault="005B3959" w:rsidP="00217980">
              <w:pPr>
                <w:pStyle w:val="Footer"/>
              </w:pPr>
              <w:r>
                <w:t>Telephone</w:t>
              </w:r>
            </w:p>
          </w:tc>
        </w:sdtContent>
      </w:sdt>
    </w:tr>
  </w:tbl>
  <w:p w14:paraId="2F83447C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2412D" w14:textId="77777777" w:rsidR="00912227" w:rsidRDefault="00912227" w:rsidP="00713050">
      <w:pPr>
        <w:spacing w:line="240" w:lineRule="auto"/>
      </w:pPr>
      <w:r>
        <w:separator/>
      </w:r>
    </w:p>
  </w:footnote>
  <w:footnote w:type="continuationSeparator" w:id="0">
    <w:p w14:paraId="3EC2E3DA" w14:textId="77777777" w:rsidR="00912227" w:rsidRDefault="00912227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62C3E695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65BD98E5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71A7EFA7" wp14:editId="52A1BDFF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478AAC5D" id="Group 3" o:spid="_x0000_s1026" alt="&quot;&quot;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153582F1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359F67FA" w14:textId="77777777" w:rsidR="001A5CA9" w:rsidRPr="009B3C40" w:rsidRDefault="00912227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66408388B3B44CFE9783E81BCE5F1E95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14:paraId="3F64B30B" w14:textId="77777777"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14:paraId="40ED1824" w14:textId="77777777" w:rsidR="001A5CA9" w:rsidRPr="00F207C0" w:rsidRDefault="001A5CA9" w:rsidP="001A5CA9"/>
      </w:tc>
    </w:tr>
  </w:tbl>
  <w:p w14:paraId="1071C33D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59"/>
    <w:rsid w:val="00091382"/>
    <w:rsid w:val="000A07DA"/>
    <w:rsid w:val="000A2BFA"/>
    <w:rsid w:val="000B0619"/>
    <w:rsid w:val="000B61CA"/>
    <w:rsid w:val="000F7610"/>
    <w:rsid w:val="000F7B88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A5C4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4A68FA"/>
    <w:rsid w:val="00523479"/>
    <w:rsid w:val="00543DB7"/>
    <w:rsid w:val="005729B0"/>
    <w:rsid w:val="00583E4F"/>
    <w:rsid w:val="005B3959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12227"/>
    <w:rsid w:val="009243E7"/>
    <w:rsid w:val="00985D58"/>
    <w:rsid w:val="00997E49"/>
    <w:rsid w:val="009B3C40"/>
    <w:rsid w:val="009E3511"/>
    <w:rsid w:val="009F7AD9"/>
    <w:rsid w:val="00A42540"/>
    <w:rsid w:val="00A50939"/>
    <w:rsid w:val="00A83413"/>
    <w:rsid w:val="00AA6A40"/>
    <w:rsid w:val="00AA75F6"/>
    <w:rsid w:val="00AD00FD"/>
    <w:rsid w:val="00AE2B4C"/>
    <w:rsid w:val="00AF0A8E"/>
    <w:rsid w:val="00B27019"/>
    <w:rsid w:val="00B5664D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96E48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DBD995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MMyHuCT\AppData\Local\Microsoft\Office\16.0\DTS\en-US%7b297316B0-DBF9-4497-BA09-AABB7B9D011C%7d\%7bAE9D52DA-4D7F-429A-A19C-B93544467FA0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05449018C084DB08AB919C188A2D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6E286-4DDD-473A-9A7C-6C104B143205}"/>
      </w:docPartPr>
      <w:docPartBody>
        <w:p w:rsidR="00000000" w:rsidRDefault="00EB1A18">
          <w:pPr>
            <w:pStyle w:val="405449018C084DB08AB919C188A2D035"/>
          </w:pPr>
          <w:r>
            <w:t>YN</w:t>
          </w:r>
        </w:p>
      </w:docPartBody>
    </w:docPart>
    <w:docPart>
      <w:docPartPr>
        <w:name w:val="53A8BC35962642C5A9C39D02B7E0B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F7663-A0EB-4ADA-89B7-CA26DA458D7E}"/>
      </w:docPartPr>
      <w:docPartBody>
        <w:p w:rsidR="00000000" w:rsidRDefault="00EB1A18">
          <w:pPr>
            <w:pStyle w:val="53A8BC35962642C5A9C39D02B7E0BBB1"/>
          </w:pPr>
          <w:r>
            <w:t>Your name</w:t>
          </w:r>
        </w:p>
      </w:docPartBody>
    </w:docPart>
    <w:docPart>
      <w:docPartPr>
        <w:name w:val="5ACC15A4DCBB48668A38B82FF6435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9C437-AA2E-4DCB-876C-5DC4469E18D3}"/>
      </w:docPartPr>
      <w:docPartBody>
        <w:p w:rsidR="00000000" w:rsidRDefault="00EB1A18">
          <w:pPr>
            <w:pStyle w:val="5ACC15A4DCBB48668A38B82FF6435532"/>
          </w:pPr>
          <w:r w:rsidRPr="007D6458">
            <w:t>Profession or Industry</w:t>
          </w:r>
        </w:p>
      </w:docPartBody>
    </w:docPart>
    <w:docPart>
      <w:docPartPr>
        <w:name w:val="26F1F3D87B09459EAE03A50721D2F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9728A-48C8-44AA-B7F2-5E4E1225B7F1}"/>
      </w:docPartPr>
      <w:docPartBody>
        <w:p w:rsidR="00000000" w:rsidRDefault="00EB1A18">
          <w:pPr>
            <w:pStyle w:val="26F1F3D87B09459EAE03A50721D2F428"/>
          </w:pPr>
          <w:r w:rsidRPr="007D6458">
            <w:t>Link to other online p</w:t>
          </w:r>
          <w:r w:rsidRPr="007D6458">
            <w:t>roperties: Portfolio/Website/Blog</w:t>
          </w:r>
        </w:p>
      </w:docPartBody>
    </w:docPart>
    <w:docPart>
      <w:docPartPr>
        <w:name w:val="66408388B3B44CFE9783E81BCE5F1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AB36A-6C98-475C-BC95-BC288E07F8A9}"/>
      </w:docPartPr>
      <w:docPartBody>
        <w:p w:rsidR="00000000" w:rsidRDefault="00EB1A18">
          <w:pPr>
            <w:pStyle w:val="66408388B3B44CFE9783E81BCE5F1E95"/>
          </w:pPr>
          <w:r w:rsidRPr="00906BEE">
            <w:t>School</w:t>
          </w:r>
        </w:p>
      </w:docPartBody>
    </w:docPart>
    <w:docPart>
      <w:docPartPr>
        <w:name w:val="FAFB79F8258F409D8C0E96212278B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DF1E9-A1DA-45E0-98A6-C821BCCEBCB3}"/>
      </w:docPartPr>
      <w:docPartBody>
        <w:p w:rsidR="00000000" w:rsidRDefault="00EB1A18">
          <w:pPr>
            <w:pStyle w:val="FAFB79F8258F409D8C0E96212278BF08"/>
          </w:pPr>
          <w:r w:rsidRPr="00906BEE">
            <w:t xml:space="preserve">Did you manage a team for your club, lead a project for your favorite </w:t>
          </w:r>
          <w:r w:rsidRPr="00906BEE">
            <w:t>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18"/>
    <w:rsid w:val="00EB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5449018C084DB08AB919C188A2D035">
    <w:name w:val="405449018C084DB08AB919C188A2D035"/>
  </w:style>
  <w:style w:type="paragraph" w:customStyle="1" w:styleId="014A935AE2C044A9BF73676A1EFAD002">
    <w:name w:val="014A935AE2C044A9BF73676A1EFAD002"/>
  </w:style>
  <w:style w:type="paragraph" w:customStyle="1" w:styleId="5B77E1F71B454148AC76C6FA59892265">
    <w:name w:val="5B77E1F71B454148AC76C6FA59892265"/>
  </w:style>
  <w:style w:type="paragraph" w:customStyle="1" w:styleId="E32DB236ACC742E4A22F35FF3E0C7411">
    <w:name w:val="E32DB236ACC742E4A22F35FF3E0C7411"/>
  </w:style>
  <w:style w:type="paragraph" w:customStyle="1" w:styleId="A69CE06D0ED040CDB9957F674329038F">
    <w:name w:val="A69CE06D0ED040CDB9957F674329038F"/>
  </w:style>
  <w:style w:type="paragraph" w:customStyle="1" w:styleId="53A8BC35962642C5A9C39D02B7E0BBB1">
    <w:name w:val="53A8BC35962642C5A9C39D02B7E0BBB1"/>
  </w:style>
  <w:style w:type="paragraph" w:customStyle="1" w:styleId="5ACC15A4DCBB48668A38B82FF6435532">
    <w:name w:val="5ACC15A4DCBB48668A38B82FF6435532"/>
  </w:style>
  <w:style w:type="paragraph" w:customStyle="1" w:styleId="26F1F3D87B09459EAE03A50721D2F428">
    <w:name w:val="26F1F3D87B09459EAE03A50721D2F428"/>
  </w:style>
  <w:style w:type="paragraph" w:customStyle="1" w:styleId="3A1BBE18AA074F47A8816B6F353D6B45">
    <w:name w:val="3A1BBE18AA074F47A8816B6F353D6B45"/>
  </w:style>
  <w:style w:type="paragraph" w:customStyle="1" w:styleId="D8C8A10311264E3FA0EBA4B6DBA4B81C">
    <w:name w:val="D8C8A10311264E3FA0EBA4B6DBA4B81C"/>
  </w:style>
  <w:style w:type="paragraph" w:customStyle="1" w:styleId="A148DCB7E7F34BCDB2CB03D33A02286A">
    <w:name w:val="A148DCB7E7F34BCDB2CB03D33A02286A"/>
  </w:style>
  <w:style w:type="paragraph" w:customStyle="1" w:styleId="B1CA348058EF48E3B47AE3C281C827F1">
    <w:name w:val="B1CA348058EF48E3B47AE3C281C827F1"/>
  </w:style>
  <w:style w:type="paragraph" w:customStyle="1" w:styleId="4122697EC2AA4BDE95AD5FF016F821EB">
    <w:name w:val="4122697EC2AA4BDE95AD5FF016F821EB"/>
  </w:style>
  <w:style w:type="paragraph" w:customStyle="1" w:styleId="81B6169333324D2FB3581D92EDA8D9A1">
    <w:name w:val="81B6169333324D2FB3581D92EDA8D9A1"/>
  </w:style>
  <w:style w:type="paragraph" w:customStyle="1" w:styleId="AC2D5F516F9B4FA7B493E369217D2278">
    <w:name w:val="AC2D5F516F9B4FA7B493E369217D2278"/>
  </w:style>
  <w:style w:type="paragraph" w:customStyle="1" w:styleId="E58FA540E65D468C94CE12B095B0B227">
    <w:name w:val="E58FA540E65D468C94CE12B095B0B227"/>
  </w:style>
  <w:style w:type="paragraph" w:customStyle="1" w:styleId="B55A9CDA32F84EA48A39D23FD6514739">
    <w:name w:val="B55A9CDA32F84EA48A39D23FD6514739"/>
  </w:style>
  <w:style w:type="paragraph" w:customStyle="1" w:styleId="38C462B68AC54AC8BBBBCFE764B39F30">
    <w:name w:val="38C462B68AC54AC8BBBBCFE764B39F30"/>
  </w:style>
  <w:style w:type="paragraph" w:customStyle="1" w:styleId="BA96C37A1EB54EE2985566270FFFF5C7">
    <w:name w:val="BA96C37A1EB54EE2985566270FFFF5C7"/>
  </w:style>
  <w:style w:type="paragraph" w:customStyle="1" w:styleId="9CA0C5CDF74F455CBC30C87FF1F50EE1">
    <w:name w:val="9CA0C5CDF74F455CBC30C87FF1F50EE1"/>
  </w:style>
  <w:style w:type="paragraph" w:customStyle="1" w:styleId="8C22D809CCD8431F9515A1E7681AFF2B">
    <w:name w:val="8C22D809CCD8431F9515A1E7681AFF2B"/>
  </w:style>
  <w:style w:type="paragraph" w:customStyle="1" w:styleId="55AE4A1D99DB42B5A62AD2BFB2077137">
    <w:name w:val="55AE4A1D99DB42B5A62AD2BFB2077137"/>
  </w:style>
  <w:style w:type="paragraph" w:customStyle="1" w:styleId="4EF61DE9BB0E4BF0A2A44FB9AD4D20C1">
    <w:name w:val="4EF61DE9BB0E4BF0A2A44FB9AD4D20C1"/>
  </w:style>
  <w:style w:type="paragraph" w:customStyle="1" w:styleId="76E0CF1412C94050B45D3F2CDACF6873">
    <w:name w:val="76E0CF1412C94050B45D3F2CDACF6873"/>
  </w:style>
  <w:style w:type="paragraph" w:customStyle="1" w:styleId="3B75264D6A3E41D4B8041C3E1BD33784">
    <w:name w:val="3B75264D6A3E41D4B8041C3E1BD33784"/>
  </w:style>
  <w:style w:type="paragraph" w:customStyle="1" w:styleId="256A590E008646CB8B6D6AFDB320E7A4">
    <w:name w:val="256A590E008646CB8B6D6AFDB320E7A4"/>
  </w:style>
  <w:style w:type="paragraph" w:customStyle="1" w:styleId="66408388B3B44CFE9783E81BCE5F1E95">
    <w:name w:val="66408388B3B44CFE9783E81BCE5F1E95"/>
  </w:style>
  <w:style w:type="paragraph" w:customStyle="1" w:styleId="8DCF6CAD774647AD8309B89BB9BF1598">
    <w:name w:val="8DCF6CAD774647AD8309B89BB9BF1598"/>
  </w:style>
  <w:style w:type="paragraph" w:customStyle="1" w:styleId="A9F6A0489EBD4D70A45259D7660BECB4">
    <w:name w:val="A9F6A0489EBD4D70A45259D7660BECB4"/>
  </w:style>
  <w:style w:type="paragraph" w:customStyle="1" w:styleId="FAFB79F8258F409D8C0E96212278BF08">
    <w:name w:val="FAFB79F8258F409D8C0E96212278BF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{AE9D52DA-4D7F-429A-A19C-B93544467FA0}tf16392716_win32.dotx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Разработчик прикладных и
настольных приложений</dc:subject>
  <dc:creator/>
  <cp:keywords/>
  <dc:description>Студент</dc:description>
  <cp:lastModifiedBy/>
  <cp:revision>1</cp:revision>
  <dcterms:created xsi:type="dcterms:W3CDTF">2022-09-04T13:49:00Z</dcterms:created>
  <dcterms:modified xsi:type="dcterms:W3CDTF">2022-09-04T14:07:00Z</dcterms:modified>
</cp:coreProperties>
</file>